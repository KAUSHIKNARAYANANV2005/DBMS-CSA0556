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Black" w:cs="Times New Roman" w:hAnsi="Arial Black"/>
          <w:b/>
          <w:bCs/>
          <w:sz w:val="28"/>
          <w:szCs w:val="28"/>
          <w:u w:val="single"/>
        </w:rPr>
      </w:pPr>
      <w:bookmarkStart w:id="0" w:name="_Hlk173057031"/>
      <w:bookmarkEnd w:id="0"/>
      <w:r>
        <w:rPr>
          <w:rFonts w:ascii="Arial Black" w:cs="Times New Roman" w:hAnsi="Arial Black"/>
          <w:b/>
          <w:bCs/>
          <w:sz w:val="28"/>
          <w:szCs w:val="28"/>
          <w:u w:val="single"/>
        </w:rPr>
        <w:t>CSA0556</w:t>
      </w:r>
      <w:bookmarkStart w:id="1" w:name="_GoBack"/>
      <w:bookmarkEnd w:id="1"/>
      <w:r>
        <w:rPr>
          <w:rFonts w:ascii="Arial Black" w:cs="Times New Roman" w:hAnsi="Arial Black"/>
          <w:b/>
          <w:bCs/>
          <w:sz w:val="28"/>
          <w:szCs w:val="28"/>
          <w:u w:val="single"/>
        </w:rPr>
        <w:t>: DATABASE MANAGEMENT SYSTEMS-ASSIGNMENT-3</w:t>
      </w:r>
    </w:p>
    <w:p>
      <w:pPr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Name : KAUSHIK NARAYANAN.V</w:t>
      </w:r>
    </w:p>
    <w:p>
      <w:pPr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Reg no. :192321047</w:t>
      </w:r>
    </w:p>
    <w:p>
      <w:pPr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Question 1: Handling Division Operation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Task:</w:t>
      </w: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</w:t>
      </w:r>
    </w:p>
    <w:p>
      <w:pPr>
        <w:pStyle w:val="15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Write a PL/SQL block to perform a division operation where the divisor is obtained from user input. Handle the ZERO_DIVIDE exception gracefully with an appropriate error message.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Deliverables: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PL/SQL block that performs the division operation and handles exceptions.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Explanation of error handling strategies implemented.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DECLARE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v_dividend NUMBER := 100;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v_divisor NUMBER := :P1_DIVISOR;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v_result NUMBER;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v_result := v_dividend / v_divisor;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DBMS_OUTPUT.PUT_LINE('Result: ' || v_result);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EXCEPTION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WHEN ZERO_DIVIDE THEN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  DBMS_OUTPUT.PUT_LINE('Error: Division by zero is not allowed.');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  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sz w:val="24"/>
          <w:szCs w:val="24"/>
        </w:rPr>
        <w:drawing>
          <wp:inline distT="0" distB="0" distL="0" distR="0">
            <wp:extent cx="4777740" cy="2686883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7740" cy="26868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sz w:val="24"/>
          <w:szCs w:val="24"/>
        </w:rPr>
        <w:drawing>
          <wp:inline distT="0" distB="0" distL="0" distR="0">
            <wp:extent cx="4808220" cy="30702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8220" cy="30702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EXPLANATION 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Outer BEGIN ... END; Block</w:t>
      </w:r>
      <w:r>
        <w:rPr>
          <w:sz w:val="24"/>
          <w:szCs w:val="24"/>
        </w:rPr>
        <w:t>: Encloses the entire PL/SQL code, marking the start and end of the executable section.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DECLARE Section</w:t>
      </w:r>
      <w:r>
        <w:rPr>
          <w:sz w:val="24"/>
          <w:szCs w:val="24"/>
        </w:rPr>
        <w:t>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v_dividend initialized to 100.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v_divisor assigned the value of the APEX page item P1_DIVISOR.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v_result declared to store the division result.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Inner BEGIN ... END; Block</w:t>
      </w:r>
      <w:r>
        <w:rPr>
          <w:sz w:val="24"/>
          <w:szCs w:val="24"/>
        </w:rPr>
        <w:t>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the division operation v_result := v_dividend / v_divisor;.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Outputs the result using DBMS_OUTPUT.PUT_LINE('Result: ' || v_result);.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Exception Handling</w:t>
      </w:r>
      <w:r>
        <w:rPr>
          <w:sz w:val="24"/>
          <w:szCs w:val="24"/>
        </w:rPr>
        <w:t>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EXCEPTION section catches the ZERO_DIVIDE exception.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Outputs error message "Error: Division by zero is not allowed." if division by zero occurs.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>: Handles runtime errors gracefully, using APEX page items for input and bind variables to integrate user values.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Question 2: Updating Rows with FORALL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Task:</w:t>
      </w:r>
    </w:p>
    <w:p>
      <w:pPr>
        <w:pStyle w:val="1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Use the FORALL statement to update multiple rows in the Employees table based on arrays of employee IDs and salary increments.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Deliverables:</w:t>
      </w:r>
    </w:p>
    <w:p>
      <w:pPr>
        <w:pStyle w:val="15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PL/SQL block that uses FORALL to update salaries efficiently.</w:t>
      </w:r>
    </w:p>
    <w:p>
      <w:pPr>
        <w:pStyle w:val="15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Description of how FORALL improves performance for bulk updates.</w:t>
      </w: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TABLE employees_update ( employee_id NUMBER PRIMARY KEY, salary NUMBER 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INSERT INTO employees_update (employee_id, salary) VALUES (1001, 3000);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INSERT INTO employees_update (employee_id, salary) VALUES (1002, 4000);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INSERT INTO employees_update (employee_id, salary) VALUES (1003, 5000);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TYPE emp_id_array IS TABLE OF NUMBER;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TYPE salary_inc_array IS TABLE OF NUMBER;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v_emp_ids emp_id_array := emp_id_array(1001, 1002, 1003); -- Example employee IDs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v_salary_incs salary_inc_array := salary_inc_array(500, 1000, 1500); -- Corresponding salary increments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Use FORALL to update the salaries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FORALL i IN INDICES OF v_emp_ids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UPDATE employees_update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SET salary = salary + v_salary_incs(i)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WHERE employee_id = v_emp_ids(i);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Commit the transaction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COMMIT;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sz w:val="24"/>
          <w:szCs w:val="24"/>
        </w:rPr>
        <w:drawing>
          <wp:inline distT="0" distB="0" distL="0" distR="0">
            <wp:extent cx="5731510" cy="2891154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911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Explanation: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DECLARE Section: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Collection Types: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Defines emp_id_array and salary_inc_array to hold employee IDs and salary increments.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Initialize Collections: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v_emp_ids with IDs (1001, 1002, 1003).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v_salary_incs with increments (500, 1000, 1500).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Outer BEGIN ... END; Block: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Encloses the entire PL/SQL code.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FORALL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Bulk Update: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FORALL i IN INDICES OF v_emp_ids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Updates salary by adding v_salary_incs(i) where employee_id = v_emp_ids(i).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COMMIT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Saves the changes to the database.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Purpose: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Efficient Bulk Updates: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Improves performance by reducing context switches.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Optimizes CPU and memory usage.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Enhances scalability for large data sets.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Question 3: Implementing Nested Table Procedure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Task:</w:t>
      </w: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</w:t>
      </w:r>
    </w:p>
    <w:p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Implement a PL/SQL procedure that accepts a department ID as input, retrieves employees belonging to the department, stores them in a nested table type, and returns this collection as an output parameter.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Deliverables: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PL/SQL procedure with nested table implementation.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Explanation of how nested tables are utilized and returned as output.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Create a Nested Table Type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TYPE emp_obj AS OBJECT (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emp_id     NUMBER,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emp_name   VARCHAR2(100),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emp_salary NUMBER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-- Create a nested table type to hold the employee objects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TYPE emp_ntt AS TABLE OF emp_obj;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Create the PL/SQL Procedure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PROCEDURE get_employees_by_dept(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p_dept_id  IN  NUMBER,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p_employees OUT emp_ntt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) AS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Initialize the nested table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p_employees := emp_ntt();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Retrieve the employees belonging to the specified department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SELECT emp_obj(emp_id, emp_name, emp_salary)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BULK COLLECT INTO p_employees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FROM employees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WHERE department_id = p_dept_id;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If no employees found, return an empty nested table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IF p_employees.COUNT = 0 THEN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p_employees := emp_ntt();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END IF;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l_dept_id   NUMBER := 10; -- Example department ID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l_employees emp_ntt;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get_employees_by_dept(p_dept_id =&gt; l_dept_id, p_employees =&gt; l_employees);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Display the employees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FOR i IN 1 .. l_employees.COUNT LOOP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DBMS_OUTPUT.PUT_LINE('Emp ID: ' || l_employees(i).emp_id ||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                     ', Name: ' || l_employees(i).emp_name ||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                     ', Salary: ' || l_employees(i).emp_salary);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Encloses the entire procedure.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TYPE Statements: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emp_obj: Represents an employee (emp_id, emp_name, emp_salary).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emp_ntt: Nested table type to hold multiple emp_obj objects.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Procedure: get_employees_by_dept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Parameters: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p_dept_id (IN): Department ID.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p_employees (OUT): Nested table of employee records.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Inner BEGIN ... END; Block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Initialization: Initializes p_employees as an empty nested table.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Data Retrieval: Uses SELECT ... BULK COLLECT INTO ... to fetch employee records matching p_dept_id.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Empty Check: Ensures p_employees remains empty if no employees are found.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 Section: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l_dept_id initialized to 10.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l_employees declared as emp_ntt.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Inner BEGIN ... END; Block: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Calls get_employees_by_dept.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Outputs results with DBMS_OUTPUT.PUT_LINE.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Question 4: Using Cursor Variables and Dynamic 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Task:</w:t>
      </w: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</w:t>
      </w:r>
    </w:p>
    <w:p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Write a PL/SQL block demonstrating the use of cursor variables (REF CURSOR) and dynamic SQL. Declare a cursor variable for querying EmployeeID, FirstName, and LastName based on a specified salary threshold.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Deliverables: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PL/SQL block that declares and uses cursor variables with dynamic SQL.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Explanation of how dynamic SQL is constructed and executed.</w:t>
      </w:r>
    </w:p>
    <w:p>
      <w:pPr>
        <w:spacing w:before="100" w:beforeAutospacing="1" w:after="100" w:afterAutospacing="1" w:line="240" w:lineRule="auto"/>
        <w:ind w:left="36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TYPE ref_cursor IS REF CURSOR;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cur_var ref_cursor;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v_emp_id employees.employee_id%TYPE;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v_first_name employees.first_name%TYPE;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v_last_name employees.last_name%TYPE;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v_salary_threshold NUMBER := 50000; -- Example salary threshold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v_sql_query VARCHAR2(1000);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Construct the dynamic SQL query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v_sql_query := 'SELECT employee_id, first_name, last_name FROM employees WHERE salary &gt; :salary';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Open the cursor variable with the dynamic SQL query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OPEN cur_var FOR v_sql_query USING v_salary_threshold;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Fetch and display the results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LOOP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FETCH cur_var INTO v_emp_id, v_first_name, v_last_name;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EXIT WHEN cur_var%NOTFOUND;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DBMS_OUTPUT.PUT_LINE('Emp ID: ' || v_emp_id || ', First Name: ' || v_first_name || ', Last Name: ' || v_last_name);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-- Close the cursor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CLOSE cur_var;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 Cursor Variable: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TYPE ref_cursor IS REF CURSOR;: Defines a cursor variable type.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cur_var ref_cursor;: Declares a cursor variable.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Dynamic SQL Construction: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v_sql_query VARCHAR2(1000);: Declares a variable to hold the dynamic SQL query.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v_sql_query := 'SELECT employee_id, first_name, last_name FROM employees WHERE salary &gt; :salary';: Constructs the dynamic SQL query with a bind variable :salary.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Open Cursor with Dynamic SQL: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OPEN cur_var FOR v_sql_query USING v_salary_threshold;: Opens the cursor variable using the dynamic SQL query and binds the v_salary_threshold value to the :salary placeholder.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Fetch and Display Results: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FETCH cur_var INTO v_emp_id, v_first_name, v_last_name;: Fetches the result set into the declared variables.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EXIT WHEN cur_var%NOTFOUND;: Exits the loop when no more rows are found.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DBMS_OUTPUT.PUT_LINE(...): Displays the fetched employee details.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Close Cursor: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CLOSE cur_var;: Closes the cursor to release resources.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Question 5: Designing Pipelined Function for Sales Data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 xml:space="preserve">Task: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</w:p>
    <w:p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  <w:t>Deliverables: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PL/SQL code for the pipelined function get_sales_data.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Explanation of how pipelined table functions improve data retrieval efficiency.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-- Step 1: Create an object type for sales data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TYPE sales_data_obj AS OBJECT (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order_id     NUMBER,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customer_id  NUMBER,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order_amount NUMBER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-- Step 2: Create a table type of the object type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TYPE sales_data_tab IS TABLE OF sales_data_obj;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-- Step 3: Create the pipelined function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OR REPLACE FUNCTION get_sales_data(p_month IN NUMBER, p_year IN NUMBER)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RETURN sales_data_tab PIPELINED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FOR r IN (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SELECT order_id, customer_id, order_amount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FROM sales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WHERE EXTRACT(MONTH FROM order_date) = p_month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  AND EXTRACT(YEAR FROM order_date) = p_year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) LOOP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  PIPE ROW (sales_data_obj(r.order_id, r.customer_id, r.order_amount));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 xml:space="preserve">  RETURN;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Encloses the entire function.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CREATE TYPE Statements: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sales_data_obj: Represents sales data (order_id, customer_id, order_amount).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sales_data_tab: Table type to hold multiple sales_data_obj objects.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Function: get_sales_data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Parameters: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p_month (IN): Month to filter sales records.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p_year (IN): Year to filter sales records.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Inner BEGIN ... END; Block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Dynamic SQL Construction: Constructs the SQL query to filter sales records by month and year.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Data Retrieval: Uses a FOR loop to execute the query and pipe each row as sales_data_obj.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Return: Ends the function, which implicitly returns pipelined rows.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Example Usage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DECLARE Section: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Calls get_sales_data with specific month and year.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Inner BEGIN ... END; Block: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  <w:t>Retrieves and displays sales data using the pipelined function.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</w:p>
    <w:p>
      <w:pPr>
        <w:pStyle w:val="15"/>
        <w:spacing w:before="100" w:beforeAutospacing="1" w:after="100" w:afterAutospacing="1" w:line="240" w:lineRule="auto"/>
        <w:ind w:left="2520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u w:val="single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D8853AC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A3A03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0704B8"/>
    <w:multiLevelType w:val="multilevel"/>
    <w:tmpl w:val="6C0A495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C3C1F"/>
    <w:multiLevelType w:val="multilevel"/>
    <w:tmpl w:val="55B69E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6F3E4F"/>
    <w:multiLevelType w:val="multilevel"/>
    <w:tmpl w:val="5E1A5FF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417FA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227B2"/>
    <w:multiLevelType w:val="multilevel"/>
    <w:tmpl w:val="036CBF2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1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2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>
    <w:nsid w:val="6CC93701"/>
    <w:multiLevelType w:val="multilevel"/>
    <w:tmpl w:val="B762DC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A5E30"/>
    <w:multiLevelType w:val="multilevel"/>
    <w:tmpl w:val="22AA34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D868D8"/>
    <w:multiLevelType w:val="multilevel"/>
    <w:tmpl w:val="FD40168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B35B92"/>
    <w:multiLevelType w:val="multilevel"/>
    <w:tmpl w:val="547804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171D81"/>
    <w:multiLevelType w:val="multilevel"/>
    <w:tmpl w:val="1E9492B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3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04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5542A3"/>
    <w:multiLevelType w:val="multilevel"/>
    <w:tmpl w:val="4AD2B5C8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00000005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0000006"/>
    <w:multiLevelType w:val="multilevel"/>
    <w:tmpl w:val="CC74080E"/>
    <w:lvl w:ilvl="0">
      <w:start w:val="1"/>
      <w:numFmt w:val="decimal"/>
      <w:lvlRestart w:val="0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9">
    <w:nsid w:val="361E6E61"/>
    <w:multiLevelType w:val="multilevel"/>
    <w:tmpl w:val="7A325EB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DE67CE"/>
    <w:multiLevelType w:val="multilevel"/>
    <w:tmpl w:val="539E35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C237A3"/>
    <w:multiLevelType w:val="multilevel"/>
    <w:tmpl w:val="42F636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712BD2"/>
    <w:multiLevelType w:val="multilevel"/>
    <w:tmpl w:val="A49224D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1424</Words>
  <Characters>8533</Characters>
  <Lines>341</Lines>
  <Paragraphs>243</Paragraphs>
  <CharactersWithSpaces>9997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SRIKESH K</dc:creator>
  <cp:lastModifiedBy>vivo user</cp:lastModifiedBy>
  <cp:revision>2</cp:revision>
  <dcterms:created xsi:type="dcterms:W3CDTF">2024-08-02T03:23:00Z</dcterms:created>
  <dcterms:modified xsi:type="dcterms:W3CDTF">2024-08-02T01:20:11Z</dcterms:modified>
</cp:coreProperties>
</file>